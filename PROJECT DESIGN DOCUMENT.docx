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E2F7" w14:textId="77777777" w:rsidR="0098361C" w:rsidRDefault="00E820C3" w:rsidP="00E820C3">
      <w:pPr>
        <w:pStyle w:val="Heading1"/>
        <w:jc w:val="center"/>
      </w:pPr>
      <w:r>
        <w:t>PROJECT DESIGN DOCUMENT</w:t>
      </w:r>
    </w:p>
    <w:p w14:paraId="7E4EF8B1" w14:textId="77777777" w:rsidR="0098361C" w:rsidRDefault="00E820C3">
      <w:pPr>
        <w:pStyle w:val="Heading2"/>
      </w:pPr>
      <w:r>
        <w:t>Requirements:</w:t>
      </w:r>
    </w:p>
    <w:p w14:paraId="36A78BC6" w14:textId="77777777" w:rsidR="00E820C3" w:rsidRPr="00E820C3" w:rsidRDefault="00E820C3" w:rsidP="00E820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E820C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en-US"/>
        </w:rPr>
        <w:t>In this task you have to create an algorithm that optimizes class meetings patterns around campus by efficiently allocating rooms to classes.</w:t>
      </w:r>
    </w:p>
    <w:p w14:paraId="54A9ECF1" w14:textId="77777777" w:rsidR="00E820C3" w:rsidRDefault="00E820C3" w:rsidP="00E820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5F3B45E" w14:textId="724E0E32" w:rsidR="00E820C3" w:rsidRDefault="009C0053" w:rsidP="00E820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algorithm created tries to identify the room that satisfies the maximum enrollment capacity while minimizing the room cost. This is clearly evident from the table on the home page.</w:t>
      </w:r>
    </w:p>
    <w:p w14:paraId="2E399677" w14:textId="77777777" w:rsidR="009C0053" w:rsidRDefault="009C0053" w:rsidP="00E820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783927E" w14:textId="6A5BE004" w:rsidR="009C0053" w:rsidRDefault="009C0053" w:rsidP="009C00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app should be easy to navigate with fewer clicks.</w:t>
      </w:r>
    </w:p>
    <w:p w14:paraId="0B0E7A3D" w14:textId="131AF326" w:rsidR="009C0053" w:rsidRDefault="009C0053" w:rsidP="009C00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4F44730" w14:textId="638C7D4D" w:rsidR="009C0053" w:rsidRDefault="009C0053" w:rsidP="009C00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app is well designed with fewer summary reports that maximizes the information </w:t>
      </w:r>
      <w:r w:rsidR="004350F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be </w:t>
      </w:r>
      <w:proofErr w:type="spellStart"/>
      <w:r w:rsidR="004350F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portraited</w:t>
      </w:r>
      <w:proofErr w:type="spellEnd"/>
      <w:r w:rsidR="004350F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 The home page is a Gantt chart of the schedule of different courses for a particular day. It also includes a summary table which gives information regarding the building name and room number and its corresponding capacity.</w:t>
      </w:r>
    </w:p>
    <w:p w14:paraId="310D3A90" w14:textId="77777777" w:rsidR="004350FC" w:rsidRDefault="004350FC" w:rsidP="009C005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FAFEEC2" w14:textId="0E52045A" w:rsidR="004350FC" w:rsidRDefault="004350FC" w:rsidP="004350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report should be intuitive to the user and enable user to gather maximum possible information.</w:t>
      </w:r>
    </w:p>
    <w:p w14:paraId="4DD8B985" w14:textId="77777777" w:rsidR="004350FC" w:rsidRDefault="004350FC" w:rsidP="004350F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C4AF9AC" w14:textId="65BD35AC" w:rsidR="004350FC" w:rsidRDefault="004350FC" w:rsidP="004350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project includes a Gantt chart, a Forced directed graph, a tree graph and a calendar to encapsulate different possible information with maximum visualization.</w:t>
      </w:r>
    </w:p>
    <w:p w14:paraId="26C0E991" w14:textId="77777777" w:rsidR="004350FC" w:rsidRDefault="004350FC" w:rsidP="004350FC">
      <w:pPr>
        <w:pStyle w:val="Heading2"/>
        <w:rPr>
          <w:rFonts w:eastAsia="Times New Roman"/>
          <w:lang w:eastAsia="en-US"/>
        </w:rPr>
      </w:pPr>
      <w:bookmarkStart w:id="0" w:name="_GoBack"/>
      <w:bookmarkEnd w:id="0"/>
    </w:p>
    <w:p w14:paraId="70FAEF5A" w14:textId="77777777" w:rsidR="004350FC" w:rsidRDefault="004350FC" w:rsidP="004350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FF5BA5A" w14:textId="77777777" w:rsidR="004350FC" w:rsidRPr="004350FC" w:rsidRDefault="004350FC" w:rsidP="004350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15B3352" w14:textId="77777777" w:rsidR="00E820C3" w:rsidRPr="00E820C3" w:rsidRDefault="00E820C3" w:rsidP="00E820C3"/>
    <w:sectPr w:rsidR="00E820C3" w:rsidRPr="00E820C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D23FD" w14:textId="77777777" w:rsidR="00F53951" w:rsidRDefault="00F53951">
      <w:r>
        <w:separator/>
      </w:r>
    </w:p>
    <w:p w14:paraId="731A5AFA" w14:textId="77777777" w:rsidR="00F53951" w:rsidRDefault="00F53951"/>
  </w:endnote>
  <w:endnote w:type="continuationSeparator" w:id="0">
    <w:p w14:paraId="72DF5785" w14:textId="77777777" w:rsidR="00F53951" w:rsidRDefault="00F53951">
      <w:r>
        <w:continuationSeparator/>
      </w:r>
    </w:p>
    <w:p w14:paraId="7D2D7775" w14:textId="77777777" w:rsidR="00F53951" w:rsidRDefault="00F539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F75BD" w14:textId="77777777" w:rsidR="0098361C" w:rsidRDefault="00F539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99178" w14:textId="77777777" w:rsidR="00F53951" w:rsidRDefault="00F53951">
      <w:r>
        <w:separator/>
      </w:r>
    </w:p>
    <w:p w14:paraId="77EE7FCF" w14:textId="77777777" w:rsidR="00F53951" w:rsidRDefault="00F53951"/>
  </w:footnote>
  <w:footnote w:type="continuationSeparator" w:id="0">
    <w:p w14:paraId="7E956EED" w14:textId="77777777" w:rsidR="00F53951" w:rsidRDefault="00F53951">
      <w:r>
        <w:continuationSeparator/>
      </w:r>
    </w:p>
    <w:p w14:paraId="45CD688B" w14:textId="77777777" w:rsidR="00F53951" w:rsidRDefault="00F5395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B461C"/>
    <w:multiLevelType w:val="hybridMultilevel"/>
    <w:tmpl w:val="76CC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C3"/>
    <w:rsid w:val="004350FC"/>
    <w:rsid w:val="0097466F"/>
    <w:rsid w:val="0098361C"/>
    <w:rsid w:val="009C0053"/>
    <w:rsid w:val="00E820C3"/>
    <w:rsid w:val="00F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1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8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bh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13"/>
    <w:rsid w:val="004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8E568866FD84DB6EF5D06AB774179">
    <w:name w:val="6608E568866FD84DB6EF5D06AB77417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D5567EAE60A6649B69A547B1B2A2A4A">
    <w:name w:val="0D5567EAE60A6649B69A547B1B2A2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Suresh</dc:creator>
  <cp:keywords/>
  <dc:description/>
  <cp:lastModifiedBy>Abhijit Suresh</cp:lastModifiedBy>
  <cp:revision>3</cp:revision>
  <dcterms:created xsi:type="dcterms:W3CDTF">2017-04-14T16:39:00Z</dcterms:created>
  <dcterms:modified xsi:type="dcterms:W3CDTF">2017-04-14T19:32:00Z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